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F279" w14:textId="764C3515" w:rsidR="00535F87" w:rsidRDefault="00535F87" w:rsidP="00CE045A">
      <w:pPr>
        <w:spacing w:line="240" w:lineRule="auto"/>
      </w:pP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868"/>
        <w:gridCol w:w="6835"/>
      </w:tblGrid>
      <w:tr w:rsidR="009551D0" w:rsidRPr="00320ECB" w14:paraId="739CD40F" w14:textId="77777777" w:rsidTr="00CE045A">
        <w:trPr>
          <w:trHeight w:val="913"/>
          <w:jc w:val="center"/>
        </w:trPr>
        <w:tc>
          <w:tcPr>
            <w:tcW w:w="10703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DF8C1" w14:textId="1FBF1C77" w:rsidR="009551D0" w:rsidRPr="00173B36" w:rsidRDefault="008147F4" w:rsidP="003A1072">
            <w:pPr>
              <w:pStyle w:val="Title"/>
              <w:rPr>
                <w:noProof/>
              </w:rPr>
            </w:pPr>
            <w:r>
              <w:t>Cassidy Bunn</w:t>
            </w:r>
          </w:p>
        </w:tc>
      </w:tr>
      <w:tr w:rsidR="009551D0" w:rsidRPr="00320ECB" w14:paraId="159F32E7" w14:textId="77777777" w:rsidTr="00CE045A">
        <w:trPr>
          <w:trHeight w:val="1570"/>
          <w:jc w:val="center"/>
        </w:trPr>
        <w:tc>
          <w:tcPr>
            <w:tcW w:w="3868" w:type="dxa"/>
            <w:shd w:val="clear" w:color="auto" w:fill="auto"/>
          </w:tcPr>
          <w:p w14:paraId="1A508065" w14:textId="77777777" w:rsidR="009551D0" w:rsidRPr="00173B36" w:rsidRDefault="00000000" w:rsidP="003A1072">
            <w:pPr>
              <w:pStyle w:val="Heading1"/>
            </w:pPr>
            <w:sdt>
              <w:sdtPr>
                <w:id w:val="1272060749"/>
                <w:placeholder>
                  <w:docPart w:val="D813B4F155934B0F90E7AAF47FE21BA6"/>
                </w:placeholder>
                <w:temporary/>
                <w:showingPlcHdr/>
                <w15:appearance w15:val="hidden"/>
              </w:sdtPr>
              <w:sdtContent>
                <w:r w:rsidR="009551D0" w:rsidRPr="00173B36">
                  <w:t>CONTACT</w:t>
                </w:r>
              </w:sdtContent>
            </w:sdt>
          </w:p>
          <w:p w14:paraId="1D5A6335" w14:textId="77777777" w:rsidR="00CE045A" w:rsidRDefault="009551D0" w:rsidP="00CE045A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0357D86" wp14:editId="5F1D4EFA">
                      <wp:extent cx="59436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4C3BE33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dQmQEAAIc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9205B9" w14:textId="071A2F0C" w:rsidR="009551D0" w:rsidRDefault="008147F4" w:rsidP="002D6898">
            <w:pPr>
              <w:pStyle w:val="Heading2"/>
            </w:pPr>
            <w:r>
              <w:t>705-229-8810</w:t>
            </w:r>
          </w:p>
          <w:p w14:paraId="109281A6" w14:textId="77777777" w:rsidR="008147F4" w:rsidRDefault="008147F4" w:rsidP="008147F4"/>
          <w:p w14:paraId="7820CC3A" w14:textId="7E832CBE" w:rsidR="008147F4" w:rsidRPr="008147F4" w:rsidRDefault="008147F4" w:rsidP="008147F4">
            <w:r>
              <w:t>onebunn@hotmail.com</w:t>
            </w:r>
          </w:p>
          <w:p w14:paraId="53F25702" w14:textId="77777777" w:rsidR="00CE045A" w:rsidRDefault="00CE045A" w:rsidP="002D6898"/>
          <w:p w14:paraId="1300C889" w14:textId="77777777" w:rsidR="002D6898" w:rsidRPr="002D6898" w:rsidRDefault="002D6898" w:rsidP="002D6898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26BA9BC" wp14:editId="775B4DC3">
                      <wp:extent cx="1791970" cy="0"/>
                      <wp:effectExtent l="0" t="0" r="0" b="0"/>
                      <wp:docPr id="116599351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19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511C1F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6835" w:type="dxa"/>
            <w:vMerge w:val="restart"/>
            <w:shd w:val="clear" w:color="auto" w:fill="auto"/>
          </w:tcPr>
          <w:p w14:paraId="2019FD53" w14:textId="38929069" w:rsidR="009551D0" w:rsidRDefault="008147F4" w:rsidP="003A1072">
            <w:r>
              <w:t xml:space="preserve">To whom it may concern, </w:t>
            </w:r>
          </w:p>
          <w:p w14:paraId="20180C8E" w14:textId="77777777" w:rsidR="002D6898" w:rsidRDefault="002D6898" w:rsidP="003A1072"/>
          <w:p w14:paraId="31E9F28B" w14:textId="1C3A5994" w:rsidR="009551D0" w:rsidRDefault="00FD5EB5" w:rsidP="00FD5EB5">
            <w:r>
              <w:t xml:space="preserve">I was excited to hear about </w:t>
            </w:r>
            <w:r w:rsidR="00513619">
              <w:t xml:space="preserve">the job opportunity </w:t>
            </w:r>
            <w:r w:rsidR="00BF65D3">
              <w:t>IM Processor</w:t>
            </w:r>
            <w:r w:rsidR="005C1E88">
              <w:t xml:space="preserve"> </w:t>
            </w:r>
            <w:r w:rsidR="00513619">
              <w:t xml:space="preserve">at </w:t>
            </w:r>
            <w:r w:rsidR="00BF65D3">
              <w:t>York Regional Police</w:t>
            </w:r>
            <w:r w:rsidR="00513619">
              <w:t xml:space="preserve">. </w:t>
            </w:r>
            <w:r w:rsidR="00BF65D3">
              <w:t xml:space="preserve"> </w:t>
            </w:r>
            <w:r>
              <w:t xml:space="preserve">Although my experience may be limited, I feel I learned a lot in my time at school at Conestoga college for business administration management. With courses such as decision making, business financials, project management and so much more, </w:t>
            </w:r>
          </w:p>
          <w:p w14:paraId="36B87047" w14:textId="77777777" w:rsidR="00FD5EB5" w:rsidRDefault="00FD5EB5" w:rsidP="00FD5EB5"/>
          <w:p w14:paraId="743809E7" w14:textId="023FE9B7" w:rsidR="00FD5EB5" w:rsidRDefault="00FD5EB5" w:rsidP="00FD5EB5">
            <w:r>
              <w:t xml:space="preserve">I am a quick learner that is not afraid to ask questions when I need more information. I am willing to work any hours required and commute when needed. I work well in group settings or on my own. </w:t>
            </w:r>
            <w:r w:rsidR="00DA144B">
              <w:t xml:space="preserve">I am organized with great time management skills. </w:t>
            </w:r>
            <w:r>
              <w:t xml:space="preserve"> I am wanting to learn and grow in a company. </w:t>
            </w:r>
          </w:p>
          <w:p w14:paraId="6361A367" w14:textId="77777777" w:rsidR="00FD5EB5" w:rsidRDefault="00FD5EB5" w:rsidP="00FD5EB5"/>
          <w:p w14:paraId="21342C18" w14:textId="68F5CF72" w:rsidR="00FD5EB5" w:rsidRDefault="00FD5EB5" w:rsidP="00FD5EB5">
            <w:r>
              <w:t xml:space="preserve">Thank you for taking the time to review my cover letter and resume and I look forward to hearing back from you. </w:t>
            </w:r>
          </w:p>
          <w:p w14:paraId="770A8DD8" w14:textId="77777777" w:rsidR="002D6898" w:rsidRDefault="002D6898" w:rsidP="003A1072"/>
          <w:p w14:paraId="6AF07F04" w14:textId="77777777" w:rsidR="009551D0" w:rsidRDefault="00000000" w:rsidP="003A1072">
            <w:sdt>
              <w:sdtPr>
                <w:id w:val="-1301306744"/>
                <w:placeholder>
                  <w:docPart w:val="C6EF80FADF5D46478DD1A74A208D8F42"/>
                </w:placeholder>
                <w:temporary/>
                <w:showingPlcHdr/>
                <w15:appearance w15:val="hidden"/>
              </w:sdtPr>
              <w:sdtContent>
                <w:r w:rsidR="009551D0">
                  <w:t>Sincerely,</w:t>
                </w:r>
              </w:sdtContent>
            </w:sdt>
          </w:p>
          <w:p w14:paraId="2745BDDB" w14:textId="77777777" w:rsidR="002D6898" w:rsidRDefault="002D6898" w:rsidP="003A1072"/>
          <w:p w14:paraId="399148B6" w14:textId="4AA9AB8D" w:rsidR="009551D0" w:rsidRPr="00173B36" w:rsidRDefault="008147F4" w:rsidP="00E0727E">
            <w:r>
              <w:t>Cassidy Bunn</w:t>
            </w:r>
          </w:p>
        </w:tc>
      </w:tr>
      <w:tr w:rsidR="009551D0" w:rsidRPr="00320ECB" w14:paraId="5D228051" w14:textId="77777777" w:rsidTr="00CE045A">
        <w:trPr>
          <w:trHeight w:val="4558"/>
          <w:jc w:val="center"/>
        </w:trPr>
        <w:tc>
          <w:tcPr>
            <w:tcW w:w="3868" w:type="dxa"/>
            <w:shd w:val="clear" w:color="auto" w:fill="auto"/>
          </w:tcPr>
          <w:p w14:paraId="375A33C5" w14:textId="7B2FB2A0" w:rsidR="009551D0" w:rsidRPr="00173B36" w:rsidRDefault="009551D0" w:rsidP="00E0727E">
            <w:pPr>
              <w:pStyle w:val="Heading2"/>
            </w:pPr>
          </w:p>
        </w:tc>
        <w:tc>
          <w:tcPr>
            <w:tcW w:w="6835" w:type="dxa"/>
            <w:vMerge/>
            <w:shd w:val="clear" w:color="auto" w:fill="auto"/>
          </w:tcPr>
          <w:p w14:paraId="1A80E01D" w14:textId="77777777" w:rsidR="009551D0" w:rsidRPr="00246F0F" w:rsidRDefault="009551D0" w:rsidP="003A1072"/>
        </w:tc>
      </w:tr>
    </w:tbl>
    <w:p w14:paraId="0FA17DB8" w14:textId="77777777" w:rsidR="005B00C4" w:rsidRPr="00173B36" w:rsidRDefault="005B00C4" w:rsidP="00CE045A"/>
    <w:sectPr w:rsidR="005B00C4" w:rsidRPr="00173B36" w:rsidSect="009159B9">
      <w:pgSz w:w="12240" w:h="15840" w:code="1"/>
      <w:pgMar w:top="1008" w:right="288" w:bottom="288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F25F0" w14:textId="77777777" w:rsidR="009159B9" w:rsidRDefault="009159B9" w:rsidP="00BA3E51">
      <w:r>
        <w:separator/>
      </w:r>
    </w:p>
  </w:endnote>
  <w:endnote w:type="continuationSeparator" w:id="0">
    <w:p w14:paraId="17CE874B" w14:textId="77777777" w:rsidR="009159B9" w:rsidRDefault="009159B9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B343F" w14:textId="77777777" w:rsidR="009159B9" w:rsidRDefault="009159B9" w:rsidP="00BA3E51">
      <w:r>
        <w:separator/>
      </w:r>
    </w:p>
  </w:footnote>
  <w:footnote w:type="continuationSeparator" w:id="0">
    <w:p w14:paraId="77791CA2" w14:textId="77777777" w:rsidR="009159B9" w:rsidRDefault="009159B9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0069733">
    <w:abstractNumId w:val="2"/>
  </w:num>
  <w:num w:numId="2" w16cid:durableId="230308049">
    <w:abstractNumId w:val="1"/>
  </w:num>
  <w:num w:numId="3" w16cid:durableId="1814103971">
    <w:abstractNumId w:val="3"/>
  </w:num>
  <w:num w:numId="4" w16cid:durableId="1357460308">
    <w:abstractNumId w:val="0"/>
  </w:num>
  <w:num w:numId="5" w16cid:durableId="237717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F4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40582"/>
    <w:rsid w:val="00144334"/>
    <w:rsid w:val="00157DB0"/>
    <w:rsid w:val="00173B36"/>
    <w:rsid w:val="00177BCB"/>
    <w:rsid w:val="001A5160"/>
    <w:rsid w:val="001E5794"/>
    <w:rsid w:val="001F6D5E"/>
    <w:rsid w:val="00217454"/>
    <w:rsid w:val="002251C8"/>
    <w:rsid w:val="00227B42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D6898"/>
    <w:rsid w:val="002E013D"/>
    <w:rsid w:val="00302AC1"/>
    <w:rsid w:val="00320ECB"/>
    <w:rsid w:val="003256CF"/>
    <w:rsid w:val="003416F8"/>
    <w:rsid w:val="003443BA"/>
    <w:rsid w:val="00344FC0"/>
    <w:rsid w:val="00377A0D"/>
    <w:rsid w:val="00382737"/>
    <w:rsid w:val="00387FF0"/>
    <w:rsid w:val="003C113C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51728"/>
    <w:rsid w:val="004675A1"/>
    <w:rsid w:val="00471EA5"/>
    <w:rsid w:val="00472FA9"/>
    <w:rsid w:val="00476E16"/>
    <w:rsid w:val="00487798"/>
    <w:rsid w:val="00487FBF"/>
    <w:rsid w:val="00490100"/>
    <w:rsid w:val="004A4C74"/>
    <w:rsid w:val="004D4E80"/>
    <w:rsid w:val="004E5226"/>
    <w:rsid w:val="004E6AB2"/>
    <w:rsid w:val="004E70E8"/>
    <w:rsid w:val="00513619"/>
    <w:rsid w:val="00520C5D"/>
    <w:rsid w:val="00535F87"/>
    <w:rsid w:val="005566E7"/>
    <w:rsid w:val="00560C7D"/>
    <w:rsid w:val="00564622"/>
    <w:rsid w:val="00577416"/>
    <w:rsid w:val="00594E94"/>
    <w:rsid w:val="005A09D5"/>
    <w:rsid w:val="005A3E0B"/>
    <w:rsid w:val="005B00C4"/>
    <w:rsid w:val="005B3227"/>
    <w:rsid w:val="005C1E88"/>
    <w:rsid w:val="005E6EA4"/>
    <w:rsid w:val="005E77B1"/>
    <w:rsid w:val="006175E6"/>
    <w:rsid w:val="00645019"/>
    <w:rsid w:val="00657EEC"/>
    <w:rsid w:val="0066703E"/>
    <w:rsid w:val="0067056E"/>
    <w:rsid w:val="0068094B"/>
    <w:rsid w:val="00686284"/>
    <w:rsid w:val="00716542"/>
    <w:rsid w:val="007172CF"/>
    <w:rsid w:val="00726564"/>
    <w:rsid w:val="007337AD"/>
    <w:rsid w:val="0073402D"/>
    <w:rsid w:val="00755988"/>
    <w:rsid w:val="00780ADA"/>
    <w:rsid w:val="00792D43"/>
    <w:rsid w:val="007B0B30"/>
    <w:rsid w:val="007B30FE"/>
    <w:rsid w:val="007B7A61"/>
    <w:rsid w:val="007E1FA8"/>
    <w:rsid w:val="007E6083"/>
    <w:rsid w:val="007F18EF"/>
    <w:rsid w:val="00801861"/>
    <w:rsid w:val="00812951"/>
    <w:rsid w:val="0081352A"/>
    <w:rsid w:val="008147F4"/>
    <w:rsid w:val="00820B7B"/>
    <w:rsid w:val="008226FA"/>
    <w:rsid w:val="00832245"/>
    <w:rsid w:val="0083727B"/>
    <w:rsid w:val="00855181"/>
    <w:rsid w:val="00882F23"/>
    <w:rsid w:val="0089047A"/>
    <w:rsid w:val="008A1020"/>
    <w:rsid w:val="008A1250"/>
    <w:rsid w:val="008A1FCF"/>
    <w:rsid w:val="008A2E9D"/>
    <w:rsid w:val="008B1112"/>
    <w:rsid w:val="008C78F5"/>
    <w:rsid w:val="008E2FB2"/>
    <w:rsid w:val="00914419"/>
    <w:rsid w:val="009159B9"/>
    <w:rsid w:val="009551D0"/>
    <w:rsid w:val="00962E61"/>
    <w:rsid w:val="0098447D"/>
    <w:rsid w:val="00984A59"/>
    <w:rsid w:val="00986331"/>
    <w:rsid w:val="009A6667"/>
    <w:rsid w:val="009B2B04"/>
    <w:rsid w:val="009C7105"/>
    <w:rsid w:val="009D11E4"/>
    <w:rsid w:val="00A122BB"/>
    <w:rsid w:val="00A37F9E"/>
    <w:rsid w:val="00A454A8"/>
    <w:rsid w:val="00A66A59"/>
    <w:rsid w:val="00A83E7B"/>
    <w:rsid w:val="00A926C1"/>
    <w:rsid w:val="00AB7FE5"/>
    <w:rsid w:val="00AC1E5A"/>
    <w:rsid w:val="00AD29B8"/>
    <w:rsid w:val="00AD55A5"/>
    <w:rsid w:val="00AF3B03"/>
    <w:rsid w:val="00B14E21"/>
    <w:rsid w:val="00B23534"/>
    <w:rsid w:val="00B431B6"/>
    <w:rsid w:val="00B54AD3"/>
    <w:rsid w:val="00B62B99"/>
    <w:rsid w:val="00B643D0"/>
    <w:rsid w:val="00B71E93"/>
    <w:rsid w:val="00B82CA9"/>
    <w:rsid w:val="00B87E22"/>
    <w:rsid w:val="00BA15D5"/>
    <w:rsid w:val="00BA3E51"/>
    <w:rsid w:val="00BB3142"/>
    <w:rsid w:val="00BB7A6A"/>
    <w:rsid w:val="00BD6049"/>
    <w:rsid w:val="00BF65D3"/>
    <w:rsid w:val="00C155FC"/>
    <w:rsid w:val="00C532FC"/>
    <w:rsid w:val="00C75D84"/>
    <w:rsid w:val="00C857CB"/>
    <w:rsid w:val="00CA5CD9"/>
    <w:rsid w:val="00CC25BF"/>
    <w:rsid w:val="00CC5ED4"/>
    <w:rsid w:val="00CE045A"/>
    <w:rsid w:val="00CF4E31"/>
    <w:rsid w:val="00CF7E0B"/>
    <w:rsid w:val="00D04093"/>
    <w:rsid w:val="00D060DA"/>
    <w:rsid w:val="00D0794D"/>
    <w:rsid w:val="00D140DF"/>
    <w:rsid w:val="00D170A9"/>
    <w:rsid w:val="00D666BB"/>
    <w:rsid w:val="00D720DF"/>
    <w:rsid w:val="00D92ED4"/>
    <w:rsid w:val="00D94ABF"/>
    <w:rsid w:val="00DA144B"/>
    <w:rsid w:val="00DA1840"/>
    <w:rsid w:val="00DC63E6"/>
    <w:rsid w:val="00DE1389"/>
    <w:rsid w:val="00DE57AC"/>
    <w:rsid w:val="00E0727E"/>
    <w:rsid w:val="00E20245"/>
    <w:rsid w:val="00E216D4"/>
    <w:rsid w:val="00E32A75"/>
    <w:rsid w:val="00E4379F"/>
    <w:rsid w:val="00E65596"/>
    <w:rsid w:val="00E67A2D"/>
    <w:rsid w:val="00E93829"/>
    <w:rsid w:val="00EA0042"/>
    <w:rsid w:val="00EB1D1B"/>
    <w:rsid w:val="00F36875"/>
    <w:rsid w:val="00F51E3E"/>
    <w:rsid w:val="00F53B71"/>
    <w:rsid w:val="00F5786D"/>
    <w:rsid w:val="00F716E1"/>
    <w:rsid w:val="00F908C3"/>
    <w:rsid w:val="00F91753"/>
    <w:rsid w:val="00FA1636"/>
    <w:rsid w:val="00FB1F01"/>
    <w:rsid w:val="00FD5EB5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47E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7E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5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6898"/>
    <w:pPr>
      <w:keepNext/>
      <w:keepLines/>
      <w:spacing w:line="320" w:lineRule="exac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27E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27E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27E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045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727E"/>
    <w:rPr>
      <w:rFonts w:eastAsiaTheme="majorEastAsia" w:cstheme="majorBidi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0727E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27E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27E"/>
    <w:pPr>
      <w:numPr>
        <w:ilvl w:val="1"/>
      </w:numPr>
      <w:spacing w:line="180" w:lineRule="auto"/>
      <w:jc w:val="center"/>
    </w:pPr>
    <w:rPr>
      <w:rFonts w:eastAsiaTheme="minorEastAsia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27E"/>
    <w:rPr>
      <w:rFonts w:eastAsiaTheme="minorEastAsia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nes\AppData\Roaming\Microsoft\Templates\Social%20media%20marketing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13B4F155934B0F90E7AAF47FE21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B649E-C09D-4DAA-9E2A-5536DBA89545}"/>
      </w:docPartPr>
      <w:docPartBody>
        <w:p w:rsidR="000E2798" w:rsidRDefault="00000000">
          <w:pPr>
            <w:pStyle w:val="D813B4F155934B0F90E7AAF47FE21BA6"/>
          </w:pPr>
          <w:r w:rsidRPr="00173B36">
            <w:t>CONTACT</w:t>
          </w:r>
        </w:p>
      </w:docPartBody>
    </w:docPart>
    <w:docPart>
      <w:docPartPr>
        <w:name w:val="C6EF80FADF5D46478DD1A74A208D8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D4D2E-4F92-42E3-B60E-64CEACEAE627}"/>
      </w:docPartPr>
      <w:docPartBody>
        <w:p w:rsidR="000E2798" w:rsidRDefault="00000000">
          <w:pPr>
            <w:pStyle w:val="C6EF80FADF5D46478DD1A74A208D8F42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87"/>
    <w:rsid w:val="000E2798"/>
    <w:rsid w:val="00786887"/>
    <w:rsid w:val="00D1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0" w:line="320" w:lineRule="exact"/>
      <w:outlineLvl w:val="1"/>
    </w:pPr>
    <w:rPr>
      <w:rFonts w:eastAsiaTheme="majorEastAsia" w:cstheme="majorBidi"/>
      <w:color w:val="000000" w:themeColor="text1"/>
      <w:kern w:val="0"/>
      <w:sz w:val="20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13B4F155934B0F90E7AAF47FE21BA6">
    <w:name w:val="D813B4F155934B0F90E7AAF47FE21BA6"/>
  </w:style>
  <w:style w:type="paragraph" w:customStyle="1" w:styleId="C6EF80FADF5D46478DD1A74A208D8F42">
    <w:name w:val="C6EF80FADF5D46478DD1A74A208D8F42"/>
  </w:style>
  <w:style w:type="paragraph" w:customStyle="1" w:styleId="AD446E6E37B2492683D0FFFBDDFEE865">
    <w:name w:val="AD446E6E37B2492683D0FFFBDDFEE865"/>
  </w:style>
  <w:style w:type="paragraph" w:customStyle="1" w:styleId="E400820AE66E4B529B6117943B3683C0">
    <w:name w:val="E400820AE66E4B529B6117943B3683C0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000000" w:themeColor="text1"/>
      <w:kern w:val="0"/>
      <w:sz w:val="20"/>
      <w:szCs w:val="26"/>
      <w:lang w:val="en-US" w:eastAsia="en-US"/>
      <w14:ligatures w14:val="none"/>
    </w:rPr>
  </w:style>
  <w:style w:type="paragraph" w:customStyle="1" w:styleId="4E692A830A4A489EB6CAD8497ED6A08C">
    <w:name w:val="4E692A830A4A489EB6CAD8497ED6A08C"/>
  </w:style>
  <w:style w:type="paragraph" w:customStyle="1" w:styleId="1BC4C6D652B841EDB0FE4F26C874E5CC">
    <w:name w:val="1BC4C6D652B841EDB0FE4F26C874E5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648D5F-1090-459C-B6D9-F640E39E9E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105836-9EFD-4CE3-B4B7-AE9C50A22C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52CF29-1D9D-4960-83E9-2B2D825609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5881143-E2CF-49AA-A720-BAEB649BC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cover letter.dotx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2024-02-20T21:03:00Z</dcterms:created>
  <dcterms:modified xsi:type="dcterms:W3CDTF">2024-02-21T20:15:00Z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